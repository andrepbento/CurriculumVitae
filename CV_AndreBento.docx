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1D4765">
      <w:pPr>
        <w:pStyle w:val="Cabealho3"/>
        <w:jc w:val="both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498" w:rsidRDefault="00A92498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val="pt-PT" w:eastAsia="pt-PT"/>
                              </w:rPr>
                              <w:drawing>
                                <wp:inline distT="0" distB="0" distL="0" distR="0" wp14:anchorId="1FCC1F5D" wp14:editId="5E712926">
                                  <wp:extent cx="2139950" cy="182880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4BF976A7DF0045B0921126C75DCB175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A92498" w:rsidRPr="00486E5D" w:rsidRDefault="00A92498" w:rsidP="00486E5D">
                                <w:pPr>
                                  <w:pStyle w:val="Ttulo"/>
                                </w:pPr>
                                <w:r>
                                  <w:rPr>
                                    <w:lang w:val="pt-PT"/>
                                  </w:rPr>
                                  <w:t>André Pascoal Bento</w:t>
                                </w:r>
                              </w:p>
                            </w:sdtContent>
                          </w:sdt>
                          <w:p w:rsidR="00A92498" w:rsidRDefault="00A92498" w:rsidP="00D70063">
                            <w:pPr>
                              <w:pStyle w:val="Cabealho1"/>
                            </w:pPr>
                            <w:r>
                              <w:t>Personal Data</w:t>
                            </w:r>
                          </w:p>
                          <w:p w:rsidR="001B5704" w:rsidRDefault="00A92498" w:rsidP="00996CD1">
                            <w:pPr>
                              <w:spacing w:line="240" w:lineRule="auto"/>
                              <w:contextualSpacing/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</w:pPr>
                            <w:r w:rsidRPr="00480859">
                              <w:rPr>
                                <w:rFonts w:eastAsia="Times New Roman" w:cstheme="minorHAnsi"/>
                                <w:b/>
                                <w:color w:val="000000"/>
                                <w:lang w:eastAsia="pt-PT"/>
                              </w:rPr>
                              <w:t>Address:</w:t>
                            </w:r>
                            <w:r w:rsidRPr="00480859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 xml:space="preserve"> </w:t>
                            </w:r>
                            <w:r w:rsidRPr="004F6B01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>R.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 xml:space="preserve"> </w:t>
                            </w:r>
                            <w:r w:rsidRPr="004F6B01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>Dr. António José de Almeida, nº98 - Mira</w:t>
                            </w:r>
                            <w:r w:rsidRPr="00480859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br/>
                            </w:r>
                            <w:r w:rsidRPr="00480859">
                              <w:rPr>
                                <w:rFonts w:eastAsia="Times New Roman" w:cstheme="minorHAnsi"/>
                                <w:b/>
                                <w:color w:val="000000"/>
                                <w:lang w:eastAsia="pt-PT"/>
                              </w:rPr>
                              <w:t>Phone:</w:t>
                            </w:r>
                            <w:r w:rsidRPr="00480859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 xml:space="preserve"> </w:t>
                            </w:r>
                            <w:r w:rsidR="001B5704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 xml:space="preserve">(+351) </w:t>
                            </w:r>
                            <w:r w:rsidRPr="004F6B01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>910 349 466</w:t>
                            </w:r>
                            <w:r w:rsidRPr="004F6B01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br/>
                            </w:r>
                            <w:r w:rsidRPr="004F6B01">
                              <w:rPr>
                                <w:rFonts w:eastAsia="Times New Roman" w:cstheme="minorHAnsi"/>
                                <w:b/>
                                <w:color w:val="000000"/>
                                <w:lang w:eastAsia="pt-PT"/>
                              </w:rPr>
                              <w:t>Birth:</w:t>
                            </w:r>
                            <w:r w:rsidRPr="004F6B01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 xml:space="preserve"> 25-05-199</w:t>
                            </w:r>
                            <w:r w:rsidRPr="00480859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>5</w:t>
                            </w:r>
                            <w:r w:rsidRPr="00480859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br/>
                            </w:r>
                            <w:r w:rsidRPr="00480859">
                              <w:rPr>
                                <w:rFonts w:eastAsia="Times New Roman" w:cstheme="minorHAnsi"/>
                                <w:b/>
                                <w:color w:val="000000"/>
                                <w:lang w:eastAsia="pt-PT"/>
                              </w:rPr>
                              <w:t>E-mail:</w:t>
                            </w:r>
                            <w:r w:rsidRPr="00480859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 xml:space="preserve"> </w:t>
                            </w:r>
                            <w:hyperlink r:id="rId8" w:history="1">
                              <w:r w:rsidR="001B5704" w:rsidRPr="00767F6E">
                                <w:rPr>
                                  <w:rStyle w:val="Hiperligao"/>
                                  <w:rFonts w:eastAsia="Times New Roman" w:cstheme="minorHAnsi"/>
                                  <w:lang w:eastAsia="pt-PT"/>
                                </w:rPr>
                                <w:t>andrepbento1995@gmail.com</w:t>
                              </w:r>
                            </w:hyperlink>
                          </w:p>
                          <w:p w:rsidR="001B5704" w:rsidRDefault="00F34D87" w:rsidP="00996CD1">
                            <w:pPr>
                              <w:spacing w:line="240" w:lineRule="auto"/>
                              <w:contextualSpacing/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</w:pPr>
                            <w:hyperlink r:id="rId9" w:history="1">
                              <w:r w:rsidR="001B5704" w:rsidRPr="00767F6E">
                                <w:rPr>
                                  <w:rStyle w:val="Hiperligao"/>
                                  <w:rFonts w:eastAsia="Times New Roman" w:cstheme="minorHAnsi"/>
                                  <w:lang w:eastAsia="pt-PT"/>
                                </w:rPr>
                                <w:t>a21240008@isec.pt</w:t>
                              </w:r>
                            </w:hyperlink>
                          </w:p>
                          <w:p w:rsidR="00A92498" w:rsidRDefault="00A92498" w:rsidP="00996CD1">
                            <w:pPr>
                              <w:spacing w:line="240" w:lineRule="auto"/>
                              <w:contextualSpacing/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</w:pPr>
                            <w:r w:rsidRPr="00480859">
                              <w:rPr>
                                <w:rFonts w:eastAsia="Times New Roman" w:cstheme="minorHAnsi"/>
                                <w:b/>
                                <w:color w:val="000000"/>
                                <w:lang w:eastAsia="pt-PT"/>
                              </w:rPr>
                              <w:t>Nationality:</w:t>
                            </w:r>
                            <w:r w:rsidRPr="00480859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 xml:space="preserve"> </w:t>
                            </w:r>
                            <w:r w:rsidRPr="004F6B01"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  <w:t>Portuguese</w:t>
                            </w:r>
                          </w:p>
                          <w:p w:rsidR="001B5704" w:rsidRPr="001B5704" w:rsidRDefault="001B5704" w:rsidP="00996CD1">
                            <w:pPr>
                              <w:spacing w:line="240" w:lineRule="auto"/>
                              <w:contextualSpacing/>
                              <w:rPr>
                                <w:rFonts w:eastAsia="Times New Roman" w:cstheme="minorHAnsi"/>
                                <w:color w:val="000000"/>
                                <w:lang w:eastAsia="pt-PT"/>
                              </w:rPr>
                            </w:pPr>
                          </w:p>
                          <w:p w:rsidR="00A92498" w:rsidRDefault="00A92498" w:rsidP="00996CD1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            I’m a person who loves technology, knowledge sharing and inter-help.</w:t>
                            </w:r>
                          </w:p>
                          <w:p w:rsidR="00A92498" w:rsidRPr="001B5704" w:rsidRDefault="00A92498" w:rsidP="00996CD1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Lucida Calligraphy" w:hAnsi="Lucida Calligraphy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1B5704">
                              <w:rPr>
                                <w:rFonts w:ascii="Lucida Calligraphy" w:hAnsi="Lucida Calligraphy"/>
                                <w:b/>
                                <w:sz w:val="22"/>
                                <w:szCs w:val="22"/>
                              </w:rPr>
                              <w:t>while(!success){</w:t>
                            </w:r>
                          </w:p>
                          <w:p w:rsidR="00A92498" w:rsidRPr="001B5704" w:rsidRDefault="00A92498" w:rsidP="00996CD1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Lucida Calligraphy" w:hAnsi="Lucida Calligraphy"/>
                                <w:b/>
                                <w:sz w:val="22"/>
                                <w:szCs w:val="22"/>
                              </w:rPr>
                            </w:pPr>
                            <w:r w:rsidRPr="001B5704">
                              <w:rPr>
                                <w:rFonts w:ascii="Lucida Calligraphy" w:hAnsi="Lucida Calligraphy"/>
                                <w:b/>
                                <w:sz w:val="22"/>
                                <w:szCs w:val="22"/>
                              </w:rPr>
                              <w:t xml:space="preserve">            tryAgain(effort++);</w:t>
                            </w:r>
                          </w:p>
                          <w:p w:rsidR="00A92498" w:rsidRPr="001B5704" w:rsidRDefault="00A92498" w:rsidP="00996CD1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Lucida Calligraphy" w:hAnsi="Lucida Calligraphy"/>
                                <w:b/>
                                <w:sz w:val="22"/>
                                <w:szCs w:val="22"/>
                              </w:rPr>
                            </w:pPr>
                            <w:r w:rsidRPr="001B5704">
                              <w:rPr>
                                <w:rFonts w:ascii="Lucida Calligraphy" w:hAnsi="Lucida Calligraphy"/>
                                <w:b/>
                                <w:sz w:val="22"/>
                                <w:szCs w:val="22"/>
                              </w:rPr>
                              <w:t xml:space="preserve">      }</w:t>
                            </w:r>
                          </w:p>
                          <w:p w:rsidR="00A92498" w:rsidRDefault="00A92498" w:rsidP="00996CD1">
                            <w:pPr>
                              <w:pStyle w:val="Cabealho2"/>
                            </w:pPr>
                            <w:r>
                              <w:t>Hobbies</w:t>
                            </w:r>
                          </w:p>
                          <w:p w:rsidR="00A92498" w:rsidRDefault="00A92498" w:rsidP="00996CD1">
                            <w:pPr>
                              <w:pStyle w:val="ContactInfo"/>
                              <w:spacing w:line="240" w:lineRule="auto"/>
                              <w:contextualSpacing/>
                            </w:pPr>
                            <w:r>
                              <w:t>Internet and Mobile Technologies</w:t>
                            </w:r>
                          </w:p>
                          <w:p w:rsidR="00A92498" w:rsidRDefault="00A92498" w:rsidP="00996CD1">
                            <w:pPr>
                              <w:pStyle w:val="ContactInfo"/>
                              <w:spacing w:line="240" w:lineRule="auto"/>
                              <w:contextualSpacing/>
                            </w:pPr>
                            <w:r>
                              <w:t>Have fun with friends</w:t>
                            </w:r>
                          </w:p>
                          <w:p w:rsidR="00A92498" w:rsidRDefault="00A92498" w:rsidP="00996CD1">
                            <w:pPr>
                              <w:pStyle w:val="ContactInfo"/>
                              <w:spacing w:line="240" w:lineRule="auto"/>
                              <w:contextualSpacing/>
                            </w:pPr>
                            <w:r>
                              <w:t>Swimming</w:t>
                            </w:r>
                          </w:p>
                          <w:p w:rsidR="00A92498" w:rsidRDefault="00A92498" w:rsidP="00996CD1">
                            <w:pPr>
                              <w:pStyle w:val="ContactInfo"/>
                              <w:spacing w:line="240" w:lineRule="auto"/>
                              <w:contextualSpacing/>
                            </w:pPr>
                            <w:r>
                              <w:t>Traveling</w:t>
                            </w:r>
                          </w:p>
                          <w:p w:rsidR="00A92498" w:rsidRDefault="00A92498" w:rsidP="00996CD1">
                            <w:pPr>
                              <w:pStyle w:val="ContactInfo"/>
                              <w:spacing w:line="240" w:lineRule="auto"/>
                            </w:pPr>
                          </w:p>
                          <w:p w:rsidR="00A92498" w:rsidRDefault="00F34D87" w:rsidP="00996CD1">
                            <w:pPr>
                              <w:pStyle w:val="Cabealho3"/>
                            </w:pPr>
                            <w:sdt>
                              <w:sdtPr>
                                <w:id w:val="-1841693515"/>
                                <w:placeholder>
                                  <w:docPart w:val="809B292770B948C8B5BE1DBBD66ABC7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A92498" w:rsidRPr="001244DD">
                                  <w:rPr>
                                    <w:sz w:val="28"/>
                                    <w:szCs w:val="28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  <w:p w:rsidR="00A92498" w:rsidRDefault="00A92498" w:rsidP="00996CD1">
                            <w:pPr>
                              <w:spacing w:line="240" w:lineRule="auto"/>
                              <w:contextualSpacing/>
                            </w:pPr>
                            <w:r>
                              <w:t>Portuguese(native)</w:t>
                            </w:r>
                          </w:p>
                          <w:p w:rsidR="00A92498" w:rsidRDefault="00A92498" w:rsidP="00996CD1">
                            <w:pPr>
                              <w:spacing w:line="240" w:lineRule="auto"/>
                              <w:contextualSpacing/>
                            </w:pPr>
                            <w:r>
                              <w:t>English(intermediate)</w:t>
                            </w:r>
                          </w:p>
                          <w:p w:rsidR="00A92498" w:rsidRPr="00581FC8" w:rsidRDefault="00A92498" w:rsidP="00996CD1">
                            <w:pPr>
                              <w:spacing w:line="240" w:lineRule="auto"/>
                              <w:contextualSpacing/>
                            </w:pPr>
                            <w:r>
                              <w:t>Spanish(intermediate)</w:t>
                            </w:r>
                          </w:p>
                          <w:p w:rsidR="00A92498" w:rsidRDefault="00A92498" w:rsidP="00B82F77">
                            <w:pPr>
                              <w:pStyle w:val="ContactInfo"/>
                            </w:pPr>
                          </w:p>
                          <w:p w:rsidR="00A92498" w:rsidRDefault="00A92498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:rsidR="00A92498" w:rsidRDefault="00A92498" w:rsidP="00D70063">
                      <w:pPr>
                        <w:pStyle w:val="Photo"/>
                      </w:pPr>
                      <w:r>
                        <w:rPr>
                          <w:noProof/>
                          <w:lang w:val="pt-PT" w:eastAsia="pt-PT"/>
                        </w:rPr>
                        <w:drawing>
                          <wp:inline distT="0" distB="0" distL="0" distR="0" wp14:anchorId="1FCC1F5D" wp14:editId="5E712926">
                            <wp:extent cx="2139950" cy="182880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0" cy="1828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4BF976A7DF0045B0921126C75DCB1755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A92498" w:rsidRPr="00486E5D" w:rsidRDefault="00A92498" w:rsidP="00486E5D">
                          <w:pPr>
                            <w:pStyle w:val="Ttulo"/>
                          </w:pPr>
                          <w:r>
                            <w:rPr>
                              <w:lang w:val="pt-PT"/>
                            </w:rPr>
                            <w:t>André Pascoal Bento</w:t>
                          </w:r>
                        </w:p>
                      </w:sdtContent>
                    </w:sdt>
                    <w:p w:rsidR="00A92498" w:rsidRDefault="00A92498" w:rsidP="00D70063">
                      <w:pPr>
                        <w:pStyle w:val="Cabealho1"/>
                      </w:pPr>
                      <w:r>
                        <w:t>Personal Data</w:t>
                      </w:r>
                    </w:p>
                    <w:p w:rsidR="001B5704" w:rsidRDefault="00A92498" w:rsidP="00996CD1">
                      <w:pPr>
                        <w:spacing w:line="240" w:lineRule="auto"/>
                        <w:contextualSpacing/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</w:pPr>
                      <w:r w:rsidRPr="00480859">
                        <w:rPr>
                          <w:rFonts w:eastAsia="Times New Roman" w:cstheme="minorHAnsi"/>
                          <w:b/>
                          <w:color w:val="000000"/>
                          <w:lang w:eastAsia="pt-PT"/>
                        </w:rPr>
                        <w:t>Address:</w:t>
                      </w:r>
                      <w:r w:rsidRPr="00480859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 xml:space="preserve"> </w:t>
                      </w:r>
                      <w:r w:rsidRPr="004F6B01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>R.</w:t>
                      </w:r>
                      <w:r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 xml:space="preserve"> </w:t>
                      </w:r>
                      <w:r w:rsidRPr="004F6B01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>Dr. António José de Almeida, nº98 - Mira</w:t>
                      </w:r>
                      <w:r w:rsidRPr="00480859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br/>
                      </w:r>
                      <w:r w:rsidRPr="00480859">
                        <w:rPr>
                          <w:rFonts w:eastAsia="Times New Roman" w:cstheme="minorHAnsi"/>
                          <w:b/>
                          <w:color w:val="000000"/>
                          <w:lang w:eastAsia="pt-PT"/>
                        </w:rPr>
                        <w:t>Phone:</w:t>
                      </w:r>
                      <w:r w:rsidRPr="00480859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 xml:space="preserve"> </w:t>
                      </w:r>
                      <w:r w:rsidR="001B5704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 xml:space="preserve">(+351) </w:t>
                      </w:r>
                      <w:r w:rsidRPr="004F6B01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>910 349 466</w:t>
                      </w:r>
                      <w:r w:rsidRPr="004F6B01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br/>
                      </w:r>
                      <w:r w:rsidRPr="004F6B01">
                        <w:rPr>
                          <w:rFonts w:eastAsia="Times New Roman" w:cstheme="minorHAnsi"/>
                          <w:b/>
                          <w:color w:val="000000"/>
                          <w:lang w:eastAsia="pt-PT"/>
                        </w:rPr>
                        <w:t>Birth:</w:t>
                      </w:r>
                      <w:r w:rsidRPr="004F6B01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 xml:space="preserve"> 25-05-199</w:t>
                      </w:r>
                      <w:r w:rsidRPr="00480859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>5</w:t>
                      </w:r>
                      <w:r w:rsidRPr="00480859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br/>
                      </w:r>
                      <w:r w:rsidRPr="00480859">
                        <w:rPr>
                          <w:rFonts w:eastAsia="Times New Roman" w:cstheme="minorHAnsi"/>
                          <w:b/>
                          <w:color w:val="000000"/>
                          <w:lang w:eastAsia="pt-PT"/>
                        </w:rPr>
                        <w:t>E-mail:</w:t>
                      </w:r>
                      <w:r w:rsidRPr="00480859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 xml:space="preserve"> </w:t>
                      </w:r>
                      <w:hyperlink r:id="rId11" w:history="1">
                        <w:r w:rsidR="001B5704" w:rsidRPr="00767F6E">
                          <w:rPr>
                            <w:rStyle w:val="Hiperligao"/>
                            <w:rFonts w:eastAsia="Times New Roman" w:cstheme="minorHAnsi"/>
                            <w:lang w:eastAsia="pt-PT"/>
                          </w:rPr>
                          <w:t>andrepbento1995@gmail.com</w:t>
                        </w:r>
                      </w:hyperlink>
                    </w:p>
                    <w:p w:rsidR="001B5704" w:rsidRDefault="001B5704" w:rsidP="00996CD1">
                      <w:pPr>
                        <w:spacing w:line="240" w:lineRule="auto"/>
                        <w:contextualSpacing/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</w:pPr>
                      <w:hyperlink r:id="rId12" w:history="1">
                        <w:r w:rsidRPr="00767F6E">
                          <w:rPr>
                            <w:rStyle w:val="Hiperligao"/>
                            <w:rFonts w:eastAsia="Times New Roman" w:cstheme="minorHAnsi"/>
                            <w:lang w:eastAsia="pt-PT"/>
                          </w:rPr>
                          <w:t>a21240008@isec.pt</w:t>
                        </w:r>
                      </w:hyperlink>
                    </w:p>
                    <w:p w:rsidR="00A92498" w:rsidRDefault="00A92498" w:rsidP="00996CD1">
                      <w:pPr>
                        <w:spacing w:line="240" w:lineRule="auto"/>
                        <w:contextualSpacing/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</w:pPr>
                      <w:r w:rsidRPr="00480859">
                        <w:rPr>
                          <w:rFonts w:eastAsia="Times New Roman" w:cstheme="minorHAnsi"/>
                          <w:b/>
                          <w:color w:val="000000"/>
                          <w:lang w:eastAsia="pt-PT"/>
                        </w:rPr>
                        <w:t>Nationality:</w:t>
                      </w:r>
                      <w:r w:rsidRPr="00480859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 xml:space="preserve"> </w:t>
                      </w:r>
                      <w:r w:rsidRPr="004F6B01"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  <w:t>Portuguese</w:t>
                      </w:r>
                    </w:p>
                    <w:p w:rsidR="001B5704" w:rsidRPr="001B5704" w:rsidRDefault="001B5704" w:rsidP="00996CD1">
                      <w:pPr>
                        <w:spacing w:line="240" w:lineRule="auto"/>
                        <w:contextualSpacing/>
                        <w:rPr>
                          <w:rFonts w:eastAsia="Times New Roman" w:cstheme="minorHAnsi"/>
                          <w:color w:val="000000"/>
                          <w:lang w:eastAsia="pt-PT"/>
                        </w:rPr>
                      </w:pPr>
                    </w:p>
                    <w:p w:rsidR="00A92498" w:rsidRDefault="00A92498" w:rsidP="00996CD1">
                      <w:pPr>
                        <w:spacing w:line="240" w:lineRule="auto"/>
                        <w:jc w:val="both"/>
                      </w:pPr>
                      <w:r>
                        <w:t xml:space="preserve">            I’m a person who loves technology, knowledge sharing and inter-help.</w:t>
                      </w:r>
                    </w:p>
                    <w:p w:rsidR="00A92498" w:rsidRPr="001B5704" w:rsidRDefault="00A92498" w:rsidP="00996CD1">
                      <w:pPr>
                        <w:spacing w:line="240" w:lineRule="auto"/>
                        <w:contextualSpacing/>
                        <w:jc w:val="both"/>
                        <w:rPr>
                          <w:rFonts w:ascii="Lucida Calligraphy" w:hAnsi="Lucida Calligraphy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1B5704">
                        <w:rPr>
                          <w:rFonts w:ascii="Lucida Calligraphy" w:hAnsi="Lucida Calligraphy"/>
                          <w:b/>
                          <w:sz w:val="22"/>
                          <w:szCs w:val="22"/>
                        </w:rPr>
                        <w:t>while(!success){</w:t>
                      </w:r>
                    </w:p>
                    <w:p w:rsidR="00A92498" w:rsidRPr="001B5704" w:rsidRDefault="00A92498" w:rsidP="00996CD1">
                      <w:pPr>
                        <w:spacing w:line="240" w:lineRule="auto"/>
                        <w:contextualSpacing/>
                        <w:jc w:val="both"/>
                        <w:rPr>
                          <w:rFonts w:ascii="Lucida Calligraphy" w:hAnsi="Lucida Calligraphy"/>
                          <w:b/>
                          <w:sz w:val="22"/>
                          <w:szCs w:val="22"/>
                        </w:rPr>
                      </w:pPr>
                      <w:r w:rsidRPr="001B5704">
                        <w:rPr>
                          <w:rFonts w:ascii="Lucida Calligraphy" w:hAnsi="Lucida Calligraphy"/>
                          <w:b/>
                          <w:sz w:val="22"/>
                          <w:szCs w:val="22"/>
                        </w:rPr>
                        <w:t xml:space="preserve">            tryAgain(effort++);</w:t>
                      </w:r>
                    </w:p>
                    <w:p w:rsidR="00A92498" w:rsidRPr="001B5704" w:rsidRDefault="00A92498" w:rsidP="00996CD1">
                      <w:pPr>
                        <w:spacing w:line="240" w:lineRule="auto"/>
                        <w:contextualSpacing/>
                        <w:jc w:val="both"/>
                        <w:rPr>
                          <w:rFonts w:ascii="Lucida Calligraphy" w:hAnsi="Lucida Calligraphy"/>
                          <w:b/>
                          <w:sz w:val="22"/>
                          <w:szCs w:val="22"/>
                        </w:rPr>
                      </w:pPr>
                      <w:r w:rsidRPr="001B5704">
                        <w:rPr>
                          <w:rFonts w:ascii="Lucida Calligraphy" w:hAnsi="Lucida Calligraphy"/>
                          <w:b/>
                          <w:sz w:val="22"/>
                          <w:szCs w:val="22"/>
                        </w:rPr>
                        <w:t xml:space="preserve">      }</w:t>
                      </w:r>
                    </w:p>
                    <w:p w:rsidR="00A92498" w:rsidRDefault="00A92498" w:rsidP="00996CD1">
                      <w:pPr>
                        <w:pStyle w:val="Cabealho2"/>
                      </w:pPr>
                      <w:r>
                        <w:t>Hobbies</w:t>
                      </w:r>
                    </w:p>
                    <w:p w:rsidR="00A92498" w:rsidRDefault="00A92498" w:rsidP="00996CD1">
                      <w:pPr>
                        <w:pStyle w:val="ContactInfo"/>
                        <w:spacing w:line="240" w:lineRule="auto"/>
                        <w:contextualSpacing/>
                      </w:pPr>
                      <w:r>
                        <w:t>Internet and Mobile Technologies</w:t>
                      </w:r>
                    </w:p>
                    <w:p w:rsidR="00A92498" w:rsidRDefault="00A92498" w:rsidP="00996CD1">
                      <w:pPr>
                        <w:pStyle w:val="ContactInfo"/>
                        <w:spacing w:line="240" w:lineRule="auto"/>
                        <w:contextualSpacing/>
                      </w:pPr>
                      <w:r>
                        <w:t>Have fun with friends</w:t>
                      </w:r>
                    </w:p>
                    <w:p w:rsidR="00A92498" w:rsidRDefault="00A92498" w:rsidP="00996CD1">
                      <w:pPr>
                        <w:pStyle w:val="ContactInfo"/>
                        <w:spacing w:line="240" w:lineRule="auto"/>
                        <w:contextualSpacing/>
                      </w:pPr>
                      <w:r>
                        <w:t>Swimming</w:t>
                      </w:r>
                    </w:p>
                    <w:p w:rsidR="00A92498" w:rsidRDefault="00A92498" w:rsidP="00996CD1">
                      <w:pPr>
                        <w:pStyle w:val="ContactInfo"/>
                        <w:spacing w:line="240" w:lineRule="auto"/>
                        <w:contextualSpacing/>
                      </w:pPr>
                      <w:r>
                        <w:t>Traveling</w:t>
                      </w:r>
                    </w:p>
                    <w:p w:rsidR="00A92498" w:rsidRDefault="00A92498" w:rsidP="00996CD1">
                      <w:pPr>
                        <w:pStyle w:val="ContactInfo"/>
                        <w:spacing w:line="240" w:lineRule="auto"/>
                      </w:pPr>
                    </w:p>
                    <w:p w:rsidR="00A92498" w:rsidRDefault="00D3324E" w:rsidP="00996CD1">
                      <w:pPr>
                        <w:pStyle w:val="Cabealho3"/>
                      </w:pPr>
                      <w:sdt>
                        <w:sdtPr>
                          <w:id w:val="-1841693515"/>
                          <w:placeholder>
                            <w:docPart w:val="809B292770B948C8B5BE1DBBD66ABC7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A92498" w:rsidRPr="001244DD">
                            <w:rPr>
                              <w:sz w:val="28"/>
                              <w:szCs w:val="28"/>
                            </w:rPr>
                            <w:t>COMMUNICATION</w:t>
                          </w:r>
                        </w:sdtContent>
                      </w:sdt>
                    </w:p>
                    <w:p w:rsidR="00A92498" w:rsidRDefault="00A92498" w:rsidP="00996CD1">
                      <w:pPr>
                        <w:spacing w:line="240" w:lineRule="auto"/>
                        <w:contextualSpacing/>
                      </w:pPr>
                      <w:r>
                        <w:t>Portuguese(native)</w:t>
                      </w:r>
                    </w:p>
                    <w:p w:rsidR="00A92498" w:rsidRDefault="00A92498" w:rsidP="00996CD1">
                      <w:pPr>
                        <w:spacing w:line="240" w:lineRule="auto"/>
                        <w:contextualSpacing/>
                      </w:pPr>
                      <w:r>
                        <w:t>English(intermediate)</w:t>
                      </w:r>
                    </w:p>
                    <w:p w:rsidR="00A92498" w:rsidRPr="00581FC8" w:rsidRDefault="00A92498" w:rsidP="00996CD1">
                      <w:pPr>
                        <w:spacing w:line="240" w:lineRule="auto"/>
                        <w:contextualSpacing/>
                      </w:pPr>
                      <w:r>
                        <w:t>Spanish(intermediate)</w:t>
                      </w:r>
                    </w:p>
                    <w:p w:rsidR="00A92498" w:rsidRDefault="00A92498" w:rsidP="00B82F77">
                      <w:pPr>
                        <w:pStyle w:val="ContactInfo"/>
                      </w:pPr>
                    </w:p>
                    <w:p w:rsidR="00A92498" w:rsidRDefault="00A92498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9A7F36C871844A678D3A2B0A5817E094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B82F77" w:rsidRDefault="00B82F77" w:rsidP="001D4765">
      <w:pPr>
        <w:pStyle w:val="Cabealho4"/>
        <w:jc w:val="both"/>
      </w:pPr>
      <w:r>
        <w:t>caixa de crédito agrícola, cantanhede and mira</w:t>
      </w:r>
    </w:p>
    <w:p w:rsidR="00B82F77" w:rsidRPr="00F95055" w:rsidRDefault="00CE6E0A" w:rsidP="001D4765">
      <w:pPr>
        <w:pStyle w:val="Cabealho5"/>
        <w:jc w:val="both"/>
        <w:rPr>
          <w:sz w:val="22"/>
          <w:szCs w:val="22"/>
        </w:rPr>
      </w:pPr>
      <w:r>
        <w:rPr>
          <w:sz w:val="22"/>
          <w:szCs w:val="22"/>
        </w:rPr>
        <w:t>05</w:t>
      </w:r>
      <w:r w:rsidR="009B53DA">
        <w:rPr>
          <w:sz w:val="22"/>
          <w:szCs w:val="22"/>
        </w:rPr>
        <w:t>/2013</w:t>
      </w:r>
      <w:r w:rsidR="00690082" w:rsidRPr="00F95055">
        <w:rPr>
          <w:sz w:val="22"/>
          <w:szCs w:val="22"/>
        </w:rPr>
        <w:t xml:space="preserve"> </w:t>
      </w:r>
      <w:r w:rsidR="00B82F77" w:rsidRPr="00F95055">
        <w:rPr>
          <w:sz w:val="22"/>
          <w:szCs w:val="22"/>
        </w:rPr>
        <w:t>-</w:t>
      </w:r>
      <w:r w:rsidR="00690082" w:rsidRPr="00F95055">
        <w:rPr>
          <w:sz w:val="22"/>
          <w:szCs w:val="22"/>
        </w:rPr>
        <w:t xml:space="preserve"> </w:t>
      </w:r>
      <w:r>
        <w:rPr>
          <w:sz w:val="22"/>
          <w:szCs w:val="22"/>
        </w:rPr>
        <w:t>06</w:t>
      </w:r>
      <w:r w:rsidR="009B53DA">
        <w:rPr>
          <w:sz w:val="22"/>
          <w:szCs w:val="22"/>
        </w:rPr>
        <w:t xml:space="preserve">/2013 and </w:t>
      </w:r>
      <w:r>
        <w:rPr>
          <w:sz w:val="22"/>
          <w:szCs w:val="22"/>
        </w:rPr>
        <w:t>05</w:t>
      </w:r>
      <w:r w:rsidR="009B53DA">
        <w:rPr>
          <w:sz w:val="22"/>
          <w:szCs w:val="22"/>
        </w:rPr>
        <w:t>/2014</w:t>
      </w:r>
      <w:r w:rsidR="00690082" w:rsidRPr="00F95055">
        <w:rPr>
          <w:sz w:val="22"/>
          <w:szCs w:val="22"/>
        </w:rPr>
        <w:t xml:space="preserve"> </w:t>
      </w:r>
      <w:r w:rsidR="00B82F77" w:rsidRPr="00F95055">
        <w:rPr>
          <w:sz w:val="22"/>
          <w:szCs w:val="22"/>
        </w:rPr>
        <w:t>-</w:t>
      </w:r>
      <w:r w:rsidR="00690082" w:rsidRPr="00F95055">
        <w:rPr>
          <w:sz w:val="22"/>
          <w:szCs w:val="22"/>
        </w:rPr>
        <w:t xml:space="preserve"> </w:t>
      </w:r>
      <w:r w:rsidR="009B53DA">
        <w:rPr>
          <w:sz w:val="22"/>
          <w:szCs w:val="22"/>
        </w:rPr>
        <w:t>07</w:t>
      </w:r>
      <w:r w:rsidR="00B82F77" w:rsidRPr="00F95055">
        <w:rPr>
          <w:sz w:val="22"/>
          <w:szCs w:val="22"/>
        </w:rPr>
        <w:t>/</w:t>
      </w:r>
      <w:r w:rsidR="009B53DA">
        <w:rPr>
          <w:sz w:val="22"/>
          <w:szCs w:val="22"/>
        </w:rPr>
        <w:t>2014</w:t>
      </w:r>
    </w:p>
    <w:p w:rsidR="00B82F77" w:rsidRDefault="006A155F" w:rsidP="001D4765">
      <w:pPr>
        <w:spacing w:line="240" w:lineRule="auto"/>
        <w:jc w:val="both"/>
      </w:pPr>
      <w:r>
        <w:t xml:space="preserve">I made my </w:t>
      </w:r>
      <w:r w:rsidR="00690082">
        <w:t>accountant</w:t>
      </w:r>
      <w:r>
        <w:t xml:space="preserve"> </w:t>
      </w:r>
      <w:r w:rsidR="009B53DA">
        <w:t xml:space="preserve">technician </w:t>
      </w:r>
      <w:r>
        <w:t>course internship, on this company, participating on every aspect about bank accountment</w:t>
      </w:r>
      <w:r w:rsidR="00690082">
        <w:t xml:space="preserve">, </w:t>
      </w:r>
      <w:r>
        <w:t>bank organization</w:t>
      </w:r>
      <w:r w:rsidR="00690082">
        <w:t xml:space="preserve"> and bank day-to-day work</w:t>
      </w:r>
      <w:r>
        <w:t>.</w:t>
      </w:r>
    </w:p>
    <w:p w:rsidR="00B82F77" w:rsidRDefault="00B82F77" w:rsidP="001D4765">
      <w:pPr>
        <w:pStyle w:val="Cabealho4"/>
        <w:jc w:val="both"/>
      </w:pPr>
      <w:r>
        <w:t>cEamate, isec</w:t>
      </w:r>
    </w:p>
    <w:p w:rsidR="00B82F77" w:rsidRPr="001B5704" w:rsidRDefault="00B82F77" w:rsidP="001D4765">
      <w:pPr>
        <w:pStyle w:val="Cabealho5"/>
        <w:jc w:val="both"/>
        <w:rPr>
          <w:sz w:val="22"/>
          <w:szCs w:val="22"/>
        </w:rPr>
      </w:pPr>
      <w:r w:rsidRPr="001B5704">
        <w:rPr>
          <w:sz w:val="22"/>
          <w:szCs w:val="22"/>
        </w:rPr>
        <w:t>10/2015</w:t>
      </w:r>
      <w:r w:rsidR="00690082" w:rsidRPr="001B5704">
        <w:rPr>
          <w:sz w:val="22"/>
          <w:szCs w:val="22"/>
        </w:rPr>
        <w:t xml:space="preserve"> </w:t>
      </w:r>
      <w:r w:rsidRPr="001B5704">
        <w:rPr>
          <w:sz w:val="22"/>
          <w:szCs w:val="22"/>
        </w:rPr>
        <w:t>-</w:t>
      </w:r>
      <w:r w:rsidR="00690082" w:rsidRPr="001B5704">
        <w:rPr>
          <w:sz w:val="22"/>
          <w:szCs w:val="22"/>
        </w:rPr>
        <w:t xml:space="preserve"> </w:t>
      </w:r>
      <w:r w:rsidR="009B53DA">
        <w:rPr>
          <w:sz w:val="22"/>
          <w:szCs w:val="22"/>
        </w:rPr>
        <w:t>04</w:t>
      </w:r>
      <w:r w:rsidRPr="001B5704">
        <w:rPr>
          <w:sz w:val="22"/>
          <w:szCs w:val="22"/>
        </w:rPr>
        <w:t>/2016</w:t>
      </w:r>
    </w:p>
    <w:p w:rsidR="00B82F77" w:rsidRDefault="006A155F" w:rsidP="001D4765">
      <w:pPr>
        <w:spacing w:line="240" w:lineRule="auto"/>
        <w:jc w:val="both"/>
      </w:pPr>
      <w:r>
        <w:t xml:space="preserve">This program consists on helping students from pre-degree, CTeSP and engineering coursers on learning important concepts about mathematics. I was kind of a professor, volunteering to this project, giving students explanations </w:t>
      </w:r>
      <w:r w:rsidR="001244DD">
        <w:t>about</w:t>
      </w:r>
      <w:r>
        <w:t xml:space="preserve"> mathematics.</w:t>
      </w:r>
    </w:p>
    <w:p w:rsidR="00B82F77" w:rsidRDefault="00B82F77" w:rsidP="001D4765">
      <w:pPr>
        <w:pStyle w:val="Cabealho4"/>
        <w:jc w:val="both"/>
      </w:pPr>
      <w:r>
        <w:t>caspae, coimbra</w:t>
      </w:r>
    </w:p>
    <w:p w:rsidR="00B82F77" w:rsidRPr="001B5704" w:rsidRDefault="00B82F77" w:rsidP="001D4765">
      <w:pPr>
        <w:pStyle w:val="Cabealho5"/>
        <w:jc w:val="both"/>
        <w:rPr>
          <w:sz w:val="22"/>
          <w:szCs w:val="22"/>
        </w:rPr>
      </w:pPr>
      <w:r w:rsidRPr="001B5704">
        <w:rPr>
          <w:sz w:val="22"/>
          <w:szCs w:val="22"/>
        </w:rPr>
        <w:t>10/2016</w:t>
      </w:r>
      <w:r w:rsidR="00690082" w:rsidRPr="001B5704">
        <w:rPr>
          <w:sz w:val="22"/>
          <w:szCs w:val="22"/>
        </w:rPr>
        <w:t xml:space="preserve"> </w:t>
      </w:r>
      <w:r w:rsidRPr="001B5704">
        <w:rPr>
          <w:sz w:val="22"/>
          <w:szCs w:val="22"/>
        </w:rPr>
        <w:t>-</w:t>
      </w:r>
      <w:r w:rsidR="00690082" w:rsidRPr="001B5704">
        <w:rPr>
          <w:sz w:val="22"/>
          <w:szCs w:val="22"/>
        </w:rPr>
        <w:t xml:space="preserve"> </w:t>
      </w:r>
      <w:r w:rsidRPr="001B5704">
        <w:rPr>
          <w:sz w:val="22"/>
          <w:szCs w:val="22"/>
        </w:rPr>
        <w:t>present</w:t>
      </w:r>
      <w:bookmarkStart w:id="0" w:name="_GoBack"/>
      <w:bookmarkEnd w:id="0"/>
    </w:p>
    <w:p w:rsidR="00B82F77" w:rsidRDefault="00690082" w:rsidP="001D4765">
      <w:pPr>
        <w:spacing w:line="240" w:lineRule="auto"/>
        <w:jc w:val="both"/>
      </w:pPr>
      <w:r>
        <w:t xml:space="preserve">This is an active project about giving children logic and programming knowledge. I’m a volunteer professor, giving fourth grade students, classes about Scratch programming. </w:t>
      </w:r>
    </w:p>
    <w:sdt>
      <w:sdtPr>
        <w:id w:val="1745452497"/>
        <w:placeholder>
          <w:docPart w:val="749318405DF34974BF6990045E1D64C6"/>
        </w:placeholder>
        <w:temporary/>
        <w:showingPlcHdr/>
        <w15:appearance w15:val="hidden"/>
      </w:sdtPr>
      <w:sdtEndPr/>
      <w:sdtContent>
        <w:p w:rsidR="00D70063" w:rsidRDefault="00D70063" w:rsidP="001D4765">
          <w:pPr>
            <w:pStyle w:val="Cabealho3"/>
            <w:jc w:val="both"/>
          </w:pPr>
          <w:r>
            <w:t>Education</w:t>
          </w:r>
        </w:p>
      </w:sdtContent>
    </w:sdt>
    <w:p w:rsidR="00D70063" w:rsidRDefault="00B82F77" w:rsidP="001D4765">
      <w:pPr>
        <w:pStyle w:val="Cabealho4"/>
        <w:jc w:val="both"/>
        <w:rPr>
          <w:sz w:val="26"/>
          <w:szCs w:val="26"/>
        </w:rPr>
      </w:pPr>
      <w:r w:rsidRPr="00690082">
        <w:rPr>
          <w:sz w:val="26"/>
          <w:szCs w:val="26"/>
        </w:rPr>
        <w:t xml:space="preserve">colegio diocesano nossa senhora da apresentacao, calvao(aveiro), </w:t>
      </w:r>
      <w:r w:rsidR="009B53DA">
        <w:rPr>
          <w:sz w:val="26"/>
          <w:szCs w:val="26"/>
        </w:rPr>
        <w:t>Accounting technician</w:t>
      </w:r>
      <w:r w:rsidRPr="00690082">
        <w:rPr>
          <w:sz w:val="26"/>
          <w:szCs w:val="26"/>
        </w:rPr>
        <w:t xml:space="preserve"> – </w:t>
      </w:r>
      <w:r w:rsidR="006A155F" w:rsidRPr="00690082">
        <w:rPr>
          <w:sz w:val="26"/>
          <w:szCs w:val="26"/>
        </w:rPr>
        <w:t>level</w:t>
      </w:r>
      <w:r w:rsidRPr="00690082">
        <w:rPr>
          <w:sz w:val="26"/>
          <w:szCs w:val="26"/>
        </w:rPr>
        <w:t xml:space="preserve"> 4</w:t>
      </w:r>
    </w:p>
    <w:p w:rsidR="00690082" w:rsidRPr="00F95055" w:rsidRDefault="009B53DA" w:rsidP="001D4765">
      <w:pPr>
        <w:pStyle w:val="Cabealho5"/>
        <w:jc w:val="both"/>
        <w:rPr>
          <w:sz w:val="22"/>
          <w:szCs w:val="22"/>
        </w:rPr>
      </w:pPr>
      <w:r>
        <w:rPr>
          <w:sz w:val="22"/>
          <w:szCs w:val="22"/>
        </w:rPr>
        <w:t>09/2011</w:t>
      </w:r>
      <w:r w:rsidR="001244DD" w:rsidRPr="00F95055">
        <w:rPr>
          <w:sz w:val="22"/>
          <w:szCs w:val="22"/>
        </w:rPr>
        <w:t xml:space="preserve"> </w:t>
      </w:r>
      <w:r w:rsidR="00690082" w:rsidRPr="00F95055">
        <w:rPr>
          <w:sz w:val="22"/>
          <w:szCs w:val="22"/>
        </w:rPr>
        <w:t xml:space="preserve">– </w:t>
      </w:r>
      <w:r w:rsidR="001244DD" w:rsidRPr="00F95055">
        <w:rPr>
          <w:sz w:val="22"/>
          <w:szCs w:val="22"/>
        </w:rPr>
        <w:t>07</w:t>
      </w:r>
      <w:r w:rsidR="00690082" w:rsidRPr="00F95055">
        <w:rPr>
          <w:sz w:val="22"/>
          <w:szCs w:val="22"/>
        </w:rPr>
        <w:t>/</w:t>
      </w:r>
      <w:r w:rsidR="001244DD" w:rsidRPr="00F95055">
        <w:rPr>
          <w:sz w:val="22"/>
          <w:szCs w:val="22"/>
        </w:rPr>
        <w:t>2014</w:t>
      </w:r>
    </w:p>
    <w:p w:rsidR="006A155F" w:rsidRPr="00690082" w:rsidRDefault="00690082" w:rsidP="001D4765">
      <w:pPr>
        <w:pStyle w:val="Cabealho5"/>
        <w:jc w:val="both"/>
      </w:pPr>
      <w:r w:rsidRPr="00690082">
        <w:rPr>
          <w:rFonts w:eastAsiaTheme="minorHAnsi" w:cstheme="minorBidi"/>
          <w:caps w:val="0"/>
          <w:sz w:val="24"/>
        </w:rPr>
        <w:t>On this school, I’ve acquired knowledge from basics to intermediate level of accounting attending to a professional course. This is basically a normal secondary degree with some complements.</w:t>
      </w:r>
    </w:p>
    <w:p w:rsidR="00690082" w:rsidRDefault="00690082" w:rsidP="001D4765">
      <w:pPr>
        <w:pStyle w:val="Cabealho4"/>
        <w:jc w:val="both"/>
        <w:rPr>
          <w:sz w:val="26"/>
          <w:szCs w:val="26"/>
        </w:rPr>
      </w:pPr>
    </w:p>
    <w:p w:rsidR="006A155F" w:rsidRPr="00690082" w:rsidRDefault="00B82F77" w:rsidP="001D4765">
      <w:pPr>
        <w:pStyle w:val="Cabealho4"/>
        <w:jc w:val="both"/>
        <w:rPr>
          <w:sz w:val="26"/>
          <w:szCs w:val="26"/>
        </w:rPr>
      </w:pPr>
      <w:r w:rsidRPr="00690082">
        <w:rPr>
          <w:sz w:val="26"/>
          <w:szCs w:val="26"/>
        </w:rPr>
        <w:t xml:space="preserve">instituto superior de engenharia de coimbra, coimbra, </w:t>
      </w:r>
      <w:r w:rsidR="009B53DA">
        <w:rPr>
          <w:sz w:val="26"/>
          <w:szCs w:val="26"/>
        </w:rPr>
        <w:t>Computer engineering</w:t>
      </w:r>
    </w:p>
    <w:p w:rsidR="001244DD" w:rsidRPr="00F95055" w:rsidRDefault="001244DD" w:rsidP="001D4765">
      <w:pPr>
        <w:pStyle w:val="Cabealho5"/>
        <w:jc w:val="both"/>
        <w:rPr>
          <w:sz w:val="22"/>
          <w:szCs w:val="22"/>
        </w:rPr>
      </w:pPr>
      <w:r w:rsidRPr="00F95055">
        <w:rPr>
          <w:sz w:val="22"/>
          <w:szCs w:val="22"/>
        </w:rPr>
        <w:t>09/2014 – Present</w:t>
      </w:r>
    </w:p>
    <w:p w:rsidR="001244DD" w:rsidRDefault="001244DD" w:rsidP="001D4765">
      <w:pPr>
        <w:pStyle w:val="Cabealho5"/>
        <w:contextualSpacing/>
        <w:jc w:val="both"/>
        <w:rPr>
          <w:rFonts w:eastAsiaTheme="minorHAnsi" w:cstheme="minorBidi"/>
          <w:caps w:val="0"/>
          <w:sz w:val="24"/>
        </w:rPr>
      </w:pPr>
      <w:r>
        <w:rPr>
          <w:rFonts w:eastAsiaTheme="minorHAnsi" w:cstheme="minorBidi"/>
          <w:caps w:val="0"/>
          <w:sz w:val="24"/>
        </w:rPr>
        <w:t>This is a superior formation about IT.</w:t>
      </w:r>
      <w:r w:rsidRPr="00690082">
        <w:rPr>
          <w:rFonts w:eastAsiaTheme="minorHAnsi" w:cstheme="minorBidi"/>
          <w:caps w:val="0"/>
          <w:sz w:val="24"/>
        </w:rPr>
        <w:t xml:space="preserve"> I’ve acquired knowledge from basics to </w:t>
      </w:r>
      <w:r>
        <w:rPr>
          <w:rFonts w:eastAsiaTheme="minorHAnsi" w:cstheme="minorBidi"/>
          <w:caps w:val="0"/>
          <w:sz w:val="24"/>
        </w:rPr>
        <w:t>advanced</w:t>
      </w:r>
      <w:r w:rsidRPr="00690082">
        <w:rPr>
          <w:rFonts w:eastAsiaTheme="minorHAnsi" w:cstheme="minorBidi"/>
          <w:caps w:val="0"/>
          <w:sz w:val="24"/>
        </w:rPr>
        <w:t xml:space="preserve"> level of </w:t>
      </w:r>
      <w:r>
        <w:rPr>
          <w:rFonts w:eastAsiaTheme="minorHAnsi" w:cstheme="minorBidi"/>
          <w:caps w:val="0"/>
          <w:sz w:val="24"/>
        </w:rPr>
        <w:t>informatics, including software development and software management.</w:t>
      </w:r>
    </w:p>
    <w:p w:rsidR="00F95055" w:rsidRDefault="00F95055" w:rsidP="001D4765">
      <w:pPr>
        <w:spacing w:line="240" w:lineRule="auto"/>
        <w:contextualSpacing/>
        <w:jc w:val="both"/>
        <w:rPr>
          <w:lang w:eastAsia="ja-JP"/>
        </w:rPr>
      </w:pPr>
      <w:r>
        <w:rPr>
          <w:lang w:eastAsia="ja-JP"/>
        </w:rPr>
        <w:t>Throughout the course time, I’ve learned the following and more technologies:</w:t>
      </w:r>
    </w:p>
    <w:p w:rsidR="001B5704" w:rsidRDefault="00F95055" w:rsidP="001D4765">
      <w:pPr>
        <w:spacing w:line="240" w:lineRule="auto"/>
        <w:ind w:firstLine="720"/>
        <w:contextualSpacing/>
        <w:jc w:val="both"/>
        <w:rPr>
          <w:lang w:eastAsia="ja-JP"/>
        </w:rPr>
      </w:pPr>
      <w:r>
        <w:rPr>
          <w:lang w:eastAsia="ja-JP"/>
        </w:rPr>
        <w:t xml:space="preserve">Object oriented languages, </w:t>
      </w:r>
      <w:r w:rsidR="00A92498">
        <w:rPr>
          <w:lang w:eastAsia="ja-JP"/>
        </w:rPr>
        <w:t xml:space="preserve">Software Architecture, </w:t>
      </w:r>
      <w:r>
        <w:rPr>
          <w:lang w:eastAsia="ja-JP"/>
        </w:rPr>
        <w:t>Distributed programming, Java, .Net C#, Android/iOS, UML, C++/C, SQL, HTML, CSS, JavaScript.</w:t>
      </w:r>
    </w:p>
    <w:sectPr w:rsidR="001B5704" w:rsidSect="00FD7C04">
      <w:headerReference w:type="default" r:id="rId13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87" w:rsidRDefault="00F34D87" w:rsidP="00187B92">
      <w:pPr>
        <w:spacing w:after="0" w:line="240" w:lineRule="auto"/>
      </w:pPr>
      <w:r>
        <w:separator/>
      </w:r>
    </w:p>
  </w:endnote>
  <w:endnote w:type="continuationSeparator" w:id="0">
    <w:p w:rsidR="00F34D87" w:rsidRDefault="00F34D87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87" w:rsidRDefault="00F34D87" w:rsidP="00187B92">
      <w:pPr>
        <w:spacing w:after="0" w:line="240" w:lineRule="auto"/>
      </w:pPr>
      <w:r>
        <w:separator/>
      </w:r>
    </w:p>
  </w:footnote>
  <w:footnote w:type="continuationSeparator" w:id="0">
    <w:p w:rsidR="00F34D87" w:rsidRDefault="00F34D87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2498" w:rsidRDefault="00A92498">
        <w:pPr>
          <w:pStyle w:val="Cabealho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70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pt-PT" w:eastAsia="pt-PT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elacomgrelha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A92498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DB54AB6DB6654216B63D056DBEC1AF7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A92498" w:rsidRPr="00187B92" w:rsidRDefault="00A92498" w:rsidP="00187B92">
                                        <w:pPr>
                                          <w:pStyle w:val="Ttulo"/>
                                        </w:pPr>
                                        <w:r>
                                          <w:rPr>
                                            <w:lang w:val="pt-PT"/>
                                          </w:rPr>
                                          <w:t>André Pascoal Bento</w:t>
                                        </w:r>
                                      </w:p>
                                    </w:sdtContent>
                                  </w:sdt>
                                  <w:p w:rsidR="00A92498" w:rsidRPr="00970D57" w:rsidRDefault="00F34D87" w:rsidP="00A92498">
                                    <w:pPr>
                                      <w:pStyle w:val="Subttulo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6F0A401B957F4494B9D89755683B2A46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A92498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A92498" w:rsidRDefault="00A92498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elacomgrelha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A92498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DB54AB6DB6654216B63D056DBEC1AF7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92498" w:rsidRPr="00187B92" w:rsidRDefault="00A92498" w:rsidP="00187B92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PT"/>
                                    </w:rPr>
                                    <w:t>André Pascoal Bento</w:t>
                                  </w:r>
                                </w:p>
                              </w:sdtContent>
                            </w:sdt>
                            <w:p w:rsidR="00A92498" w:rsidRPr="00970D57" w:rsidRDefault="00D3324E" w:rsidP="00A92498">
                              <w:pPr>
                                <w:pStyle w:val="Subttulo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6F0A401B957F4494B9D89755683B2A46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A92498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A92498" w:rsidRDefault="00A92498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5FB2"/>
    <w:multiLevelType w:val="hybridMultilevel"/>
    <w:tmpl w:val="72827960"/>
    <w:lvl w:ilvl="0" w:tplc="1B7487A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01"/>
    <w:rsid w:val="001244DD"/>
    <w:rsid w:val="00157B6F"/>
    <w:rsid w:val="001654FA"/>
    <w:rsid w:val="00187B92"/>
    <w:rsid w:val="001B5704"/>
    <w:rsid w:val="001D4765"/>
    <w:rsid w:val="00293B83"/>
    <w:rsid w:val="002C0739"/>
    <w:rsid w:val="0039505A"/>
    <w:rsid w:val="00486E5D"/>
    <w:rsid w:val="004F6B01"/>
    <w:rsid w:val="0050678D"/>
    <w:rsid w:val="0052133E"/>
    <w:rsid w:val="005665AF"/>
    <w:rsid w:val="00581FC8"/>
    <w:rsid w:val="00690082"/>
    <w:rsid w:val="006A155F"/>
    <w:rsid w:val="006A3CE7"/>
    <w:rsid w:val="006B6D95"/>
    <w:rsid w:val="008C33FB"/>
    <w:rsid w:val="00996CD1"/>
    <w:rsid w:val="009B53DA"/>
    <w:rsid w:val="00A92498"/>
    <w:rsid w:val="00B82F77"/>
    <w:rsid w:val="00CE6E0A"/>
    <w:rsid w:val="00D3324E"/>
    <w:rsid w:val="00D70063"/>
    <w:rsid w:val="00F34D87"/>
    <w:rsid w:val="00F95055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CC9FB"/>
  <w15:chartTrackingRefBased/>
  <w15:docId w15:val="{8F15C6AD-6A55-4640-81AA-7CA49B11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Cabealho1">
    <w:name w:val="heading 1"/>
    <w:basedOn w:val="Normal"/>
    <w:next w:val="Normal"/>
    <w:link w:val="Cabealho1Carte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Cabealho2">
    <w:name w:val="heading 2"/>
    <w:basedOn w:val="Normal"/>
    <w:link w:val="Cabealho2Carte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Cabealho3">
    <w:name w:val="heading 3"/>
    <w:basedOn w:val="Normal"/>
    <w:next w:val="Cabealho4"/>
    <w:link w:val="Cabealho3Carte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Cabealho4">
    <w:name w:val="heading 4"/>
    <w:basedOn w:val="Normal"/>
    <w:next w:val="Cabealho5"/>
    <w:link w:val="Cabealho4Carte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Cabealho">
    <w:name w:val="header"/>
    <w:basedOn w:val="Normal"/>
    <w:link w:val="CabealhoCarte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elacomgrelha">
    <w:name w:val="Table Grid"/>
    <w:basedOn w:val="Tabela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Forte">
    <w:name w:val="Strong"/>
    <w:basedOn w:val="Tipodeletrapredefinidodopargrafo"/>
    <w:uiPriority w:val="22"/>
    <w:qFormat/>
    <w:rsid w:val="00D70063"/>
    <w:rPr>
      <w:b/>
      <w:bCs/>
    </w:rPr>
  </w:style>
  <w:style w:type="paragraph" w:styleId="Ttulo">
    <w:name w:val="Title"/>
    <w:basedOn w:val="Normal"/>
    <w:link w:val="TtuloCarte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tulo">
    <w:name w:val="Subtitle"/>
    <w:basedOn w:val="Normal"/>
    <w:link w:val="SubttuloCarte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Rodap">
    <w:name w:val="footer"/>
    <w:basedOn w:val="Normal"/>
    <w:link w:val="RodapCarte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87B92"/>
    <w:rPr>
      <w:rFonts w:eastAsiaTheme="minorEastAsia"/>
      <w:lang w:eastAsia="ja-JP"/>
    </w:rPr>
  </w:style>
  <w:style w:type="character" w:styleId="TextodoMarcadordePosio">
    <w:name w:val="Placeholder Text"/>
    <w:basedOn w:val="Tipodeletrapredefinidodopargrafo"/>
    <w:uiPriority w:val="99"/>
    <w:semiHidden/>
    <w:rsid w:val="00187B92"/>
    <w:rPr>
      <w:color w:val="808080"/>
    </w:rPr>
  </w:style>
  <w:style w:type="paragraph" w:styleId="PargrafodaLista">
    <w:name w:val="List Paragraph"/>
    <w:basedOn w:val="Normal"/>
    <w:uiPriority w:val="34"/>
    <w:unhideWhenUsed/>
    <w:qFormat/>
    <w:rsid w:val="001244D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B5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pbento1995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21240008@isec.p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drepbento1995@gmail.com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a21240008@isec.p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esktop\tf163927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F36C871844A678D3A2B0A5817E0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DF2E2-E8CC-48FD-BBFF-3E18E235BCCD}"/>
      </w:docPartPr>
      <w:docPartBody>
        <w:p w:rsidR="00741486" w:rsidRDefault="00741486">
          <w:pPr>
            <w:pStyle w:val="9A7F36C871844A678D3A2B0A5817E094"/>
          </w:pPr>
          <w:r>
            <w:t>Experience</w:t>
          </w:r>
        </w:p>
      </w:docPartBody>
    </w:docPart>
    <w:docPart>
      <w:docPartPr>
        <w:name w:val="749318405DF34974BF6990045E1D64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4073F0-ED04-4989-A775-63DDE819B37D}"/>
      </w:docPartPr>
      <w:docPartBody>
        <w:p w:rsidR="00741486" w:rsidRDefault="00741486">
          <w:pPr>
            <w:pStyle w:val="749318405DF34974BF6990045E1D64C6"/>
          </w:pPr>
          <w:r>
            <w:t>Education</w:t>
          </w:r>
        </w:p>
      </w:docPartBody>
    </w:docPart>
    <w:docPart>
      <w:docPartPr>
        <w:name w:val="4BF976A7DF0045B0921126C75DCB1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59BE32-5E3A-4F2F-AE79-962E5F9233C3}"/>
      </w:docPartPr>
      <w:docPartBody>
        <w:p w:rsidR="00741486" w:rsidRDefault="00741486">
          <w:pPr>
            <w:pStyle w:val="4BF976A7DF0045B0921126C75DCB1755"/>
          </w:pPr>
          <w:r>
            <w:rPr>
              <w:rStyle w:val="TextodoMarcadordePosio"/>
            </w:rPr>
            <w:t>Your Name</w:t>
          </w:r>
        </w:p>
      </w:docPartBody>
    </w:docPart>
    <w:docPart>
      <w:docPartPr>
        <w:name w:val="DB54AB6DB6654216B63D056DBEC1AF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5186AE-D6C9-40B4-8BF5-67FF3D4F52D1}"/>
      </w:docPartPr>
      <w:docPartBody>
        <w:p w:rsidR="00741486" w:rsidRDefault="00741486">
          <w:pPr>
            <w:pStyle w:val="DB54AB6DB6654216B63D056DBEC1AF72"/>
          </w:pPr>
          <w:r>
            <w:t>Your Name</w:t>
          </w:r>
        </w:p>
      </w:docPartBody>
    </w:docPart>
    <w:docPart>
      <w:docPartPr>
        <w:name w:val="6F0A401B957F4494B9D89755683B2A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4FFC62-25B0-4079-B08D-A416A1389B9B}"/>
      </w:docPartPr>
      <w:docPartBody>
        <w:p w:rsidR="00741486" w:rsidRDefault="00741486">
          <w:pPr>
            <w:pStyle w:val="6F0A401B957F4494B9D89755683B2A46"/>
          </w:pPr>
          <w:r>
            <w:t>Position Title</w:t>
          </w:r>
        </w:p>
      </w:docPartBody>
    </w:docPart>
    <w:docPart>
      <w:docPartPr>
        <w:name w:val="809B292770B948C8B5BE1DBBD66ABC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73E45-8F80-4EB4-BE25-8A6B2926FC06}"/>
      </w:docPartPr>
      <w:docPartBody>
        <w:p w:rsidR="00741486" w:rsidRDefault="00741486" w:rsidP="00741486">
          <w:pPr>
            <w:pStyle w:val="809B292770B948C8B5BE1DBBD66ABC78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86"/>
    <w:rsid w:val="006F2896"/>
    <w:rsid w:val="00741486"/>
    <w:rsid w:val="00E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A7F36C871844A678D3A2B0A5817E094">
    <w:name w:val="9A7F36C871844A678D3A2B0A5817E094"/>
  </w:style>
  <w:style w:type="paragraph" w:customStyle="1" w:styleId="74A6409C1E73494E872BE68FEBF85628">
    <w:name w:val="74A6409C1E73494E872BE68FEBF85628"/>
  </w:style>
  <w:style w:type="paragraph" w:customStyle="1" w:styleId="DE0D644F9D5D46DBBC3D024319FCA882">
    <w:name w:val="DE0D644F9D5D46DBBC3D024319FCA882"/>
  </w:style>
  <w:style w:type="paragraph" w:customStyle="1" w:styleId="08287C2882B847B0B7747A37FF9F08F5">
    <w:name w:val="08287C2882B847B0B7747A37FF9F08F5"/>
  </w:style>
  <w:style w:type="paragraph" w:customStyle="1" w:styleId="13992FE660B345DDB68C098084600FA3">
    <w:name w:val="13992FE660B345DDB68C098084600FA3"/>
  </w:style>
  <w:style w:type="paragraph" w:customStyle="1" w:styleId="683F5DEDFE7548D8A9B4515C0A0368ED">
    <w:name w:val="683F5DEDFE7548D8A9B4515C0A0368ED"/>
  </w:style>
  <w:style w:type="paragraph" w:customStyle="1" w:styleId="287D7897B19F405CB392EF5181059E52">
    <w:name w:val="287D7897B19F405CB392EF5181059E52"/>
  </w:style>
  <w:style w:type="paragraph" w:customStyle="1" w:styleId="749318405DF34974BF6990045E1D64C6">
    <w:name w:val="749318405DF34974BF6990045E1D64C6"/>
  </w:style>
  <w:style w:type="paragraph" w:customStyle="1" w:styleId="E45D6638EE2147CF9D3B561A1C3F0161">
    <w:name w:val="E45D6638EE2147CF9D3B561A1C3F0161"/>
  </w:style>
  <w:style w:type="paragraph" w:customStyle="1" w:styleId="F47E1951DFBE4BB5A462F1F00EC334C0">
    <w:name w:val="F47E1951DFBE4BB5A462F1F00EC334C0"/>
  </w:style>
  <w:style w:type="paragraph" w:customStyle="1" w:styleId="450A983A336744019C5105F27FA600B6">
    <w:name w:val="450A983A336744019C5105F27FA600B6"/>
  </w:style>
  <w:style w:type="paragraph" w:customStyle="1" w:styleId="FC8723D35E0E4F2399F2D90574ED0812">
    <w:name w:val="FC8723D35E0E4F2399F2D90574ED0812"/>
  </w:style>
  <w:style w:type="paragraph" w:customStyle="1" w:styleId="7DF9AAE159214C229E7FFB14F5508774">
    <w:name w:val="7DF9AAE159214C229E7FFB14F5508774"/>
  </w:style>
  <w:style w:type="paragraph" w:customStyle="1" w:styleId="286EBD3CEF4B42B88C42745E9013E644">
    <w:name w:val="286EBD3CEF4B42B88C42745E9013E644"/>
  </w:style>
  <w:style w:type="paragraph" w:customStyle="1" w:styleId="0DE1D52526B148A5B33D4F3C0AB74301">
    <w:name w:val="0DE1D52526B148A5B33D4F3C0AB74301"/>
  </w:style>
  <w:style w:type="paragraph" w:customStyle="1" w:styleId="126D5A6830B948C9853DBAB4AF96300E">
    <w:name w:val="126D5A6830B948C9853DBAB4AF96300E"/>
  </w:style>
  <w:style w:type="paragraph" w:customStyle="1" w:styleId="4003BF6DC6494D3092393121F67720FB">
    <w:name w:val="4003BF6DC6494D3092393121F67720FB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4BF976A7DF0045B0921126C75DCB1755">
    <w:name w:val="4BF976A7DF0045B0921126C75DCB1755"/>
  </w:style>
  <w:style w:type="paragraph" w:customStyle="1" w:styleId="CF439B405EFC48778185700926D26B6C">
    <w:name w:val="CF439B405EFC48778185700926D26B6C"/>
  </w:style>
  <w:style w:type="paragraph" w:customStyle="1" w:styleId="BA68097F51514B33B54DD6BE4FF8498C">
    <w:name w:val="BA68097F51514B33B54DD6BE4FF8498C"/>
  </w:style>
  <w:style w:type="paragraph" w:customStyle="1" w:styleId="006B65F741A74A059512BB4675301A20">
    <w:name w:val="006B65F741A74A059512BB4675301A20"/>
  </w:style>
  <w:style w:type="paragraph" w:customStyle="1" w:styleId="7ACF1B012EAD4A749D67229632571E26">
    <w:name w:val="7ACF1B012EAD4A749D67229632571E26"/>
  </w:style>
  <w:style w:type="paragraph" w:customStyle="1" w:styleId="B951120C688848D79620002DD6025ECA">
    <w:name w:val="B951120C688848D79620002DD6025ECA"/>
  </w:style>
  <w:style w:type="paragraph" w:customStyle="1" w:styleId="EBB8C451091B4ED0ADE07F11EAA24186">
    <w:name w:val="EBB8C451091B4ED0ADE07F11EAA24186"/>
  </w:style>
  <w:style w:type="paragraph" w:customStyle="1" w:styleId="DB3F9046E0ED4C05BA0649FBB4ED10AA">
    <w:name w:val="DB3F9046E0ED4C05BA0649FBB4ED10AA"/>
  </w:style>
  <w:style w:type="paragraph" w:customStyle="1" w:styleId="58EFC3F1B7594A34AF2655E328070286">
    <w:name w:val="58EFC3F1B7594A34AF2655E328070286"/>
  </w:style>
  <w:style w:type="paragraph" w:customStyle="1" w:styleId="F313C8ED1EDF434B8A81196AAA6A0DB2">
    <w:name w:val="F313C8ED1EDF434B8A81196AAA6A0DB2"/>
  </w:style>
  <w:style w:type="paragraph" w:customStyle="1" w:styleId="DB54AB6DB6654216B63D056DBEC1AF72">
    <w:name w:val="DB54AB6DB6654216B63D056DBEC1AF72"/>
  </w:style>
  <w:style w:type="paragraph" w:customStyle="1" w:styleId="6F0A401B957F4494B9D89755683B2A46">
    <w:name w:val="6F0A401B957F4494B9D89755683B2A46"/>
  </w:style>
  <w:style w:type="paragraph" w:customStyle="1" w:styleId="C0F23C69EE5841058DA47E5C0E433982">
    <w:name w:val="C0F23C69EE5841058DA47E5C0E433982"/>
    <w:rsid w:val="00741486"/>
  </w:style>
  <w:style w:type="paragraph" w:customStyle="1" w:styleId="3AD11C1AEB0F4E5197C60C36A60BB16C">
    <w:name w:val="3AD11C1AEB0F4E5197C60C36A60BB16C"/>
    <w:rsid w:val="00741486"/>
  </w:style>
  <w:style w:type="paragraph" w:customStyle="1" w:styleId="C0DBB55E32DD46F99C3306396334D9CC">
    <w:name w:val="C0DBB55E32DD46F99C3306396334D9CC"/>
    <w:rsid w:val="00741486"/>
  </w:style>
  <w:style w:type="paragraph" w:customStyle="1" w:styleId="8D858175CE4F4C318776FCDDEEF1B04F">
    <w:name w:val="8D858175CE4F4C318776FCDDEEF1B04F"/>
    <w:rsid w:val="00741486"/>
  </w:style>
  <w:style w:type="paragraph" w:customStyle="1" w:styleId="8E3CA227DDF743EA861D7F6CB319C65A">
    <w:name w:val="8E3CA227DDF743EA861D7F6CB319C65A"/>
    <w:rsid w:val="00741486"/>
  </w:style>
  <w:style w:type="paragraph" w:customStyle="1" w:styleId="D74B0B3AC91E4856AB1629CCB33D28DA">
    <w:name w:val="D74B0B3AC91E4856AB1629CCB33D28DA"/>
    <w:rsid w:val="00741486"/>
  </w:style>
  <w:style w:type="paragraph" w:customStyle="1" w:styleId="FCB99BF04EF848D38C5254B8D45DA1A1">
    <w:name w:val="FCB99BF04EF848D38C5254B8D45DA1A1"/>
    <w:rsid w:val="00741486"/>
  </w:style>
  <w:style w:type="paragraph" w:customStyle="1" w:styleId="D323F80D151F408BB1FDE171070DA620">
    <w:name w:val="D323F80D151F408BB1FDE171070DA620"/>
    <w:rsid w:val="00741486"/>
  </w:style>
  <w:style w:type="paragraph" w:customStyle="1" w:styleId="809B292770B948C8B5BE1DBBD66ABC78">
    <w:name w:val="809B292770B948C8B5BE1DBBD66ABC78"/>
    <w:rsid w:val="00741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tf16392793</Template>
  <TotalTime>101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Pascoal Bento</dc:creator>
  <cp:keywords/>
  <dc:description/>
  <cp:lastModifiedBy>André Bento</cp:lastModifiedBy>
  <cp:revision>5</cp:revision>
  <dcterms:created xsi:type="dcterms:W3CDTF">2017-01-22T16:45:00Z</dcterms:created>
  <dcterms:modified xsi:type="dcterms:W3CDTF">2017-01-25T20:11:00Z</dcterms:modified>
</cp:coreProperties>
</file>